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C5301" w14:textId="77777777" w:rsidR="001717B2" w:rsidRPr="008C33A5" w:rsidRDefault="00001202" w:rsidP="001717B2">
      <w:pPr>
        <w:pStyle w:val="Heading1"/>
        <w:rPr>
          <w:rFonts w:ascii="Segoe UI" w:hAnsi="Segoe UI" w:cs="Segoe UI"/>
          <w:b/>
          <w:bCs/>
          <w:sz w:val="24"/>
          <w:szCs w:val="24"/>
        </w:rPr>
      </w:pPr>
      <w:r w:rsidRPr="008C33A5">
        <w:rPr>
          <w:rFonts w:ascii="Segoe UI" w:hAnsi="Segoe UI" w:cs="Segoe UI"/>
          <w:b/>
          <w:bCs/>
          <w:sz w:val="24"/>
          <w:szCs w:val="24"/>
        </w:rPr>
        <w:t>Student feedback form</w:t>
      </w:r>
      <w:r w:rsidR="00A148C8" w:rsidRPr="008C33A5">
        <w:rPr>
          <w:rFonts w:ascii="Segoe UI" w:hAnsi="Segoe UI" w:cs="Segoe UI"/>
          <w:b/>
          <w:bCs/>
          <w:sz w:val="24"/>
          <w:szCs w:val="24"/>
        </w:rPr>
        <w:t xml:space="preserve"> For projects</w:t>
      </w:r>
    </w:p>
    <w:p w14:paraId="1322EBD5" w14:textId="77777777" w:rsidR="00A148C8" w:rsidRPr="008C33A5" w:rsidRDefault="00A148C8" w:rsidP="00A148C8">
      <w:pPr>
        <w:rPr>
          <w:rFonts w:ascii="Segoe UI" w:hAnsi="Segoe UI" w:cs="Segoe UI"/>
          <w:sz w:val="24"/>
          <w:szCs w:val="24"/>
        </w:rPr>
      </w:pPr>
    </w:p>
    <w:p w14:paraId="3DBE124F" w14:textId="77777777" w:rsidR="004E31FD" w:rsidRPr="008C33A5" w:rsidRDefault="004E31FD" w:rsidP="004E31FD">
      <w:pPr>
        <w:rPr>
          <w:rFonts w:ascii="Segoe UI" w:hAnsi="Segoe UI" w:cs="Segoe UI"/>
          <w:b/>
          <w:sz w:val="20"/>
          <w:szCs w:val="20"/>
        </w:rPr>
      </w:pPr>
      <w:r w:rsidRPr="008C33A5">
        <w:rPr>
          <w:rFonts w:ascii="Segoe UI" w:hAnsi="Segoe UI" w:cs="Segoe UI"/>
          <w:b/>
          <w:sz w:val="20"/>
          <w:szCs w:val="20"/>
        </w:rPr>
        <w:t>Instructions:</w:t>
      </w:r>
    </w:p>
    <w:p w14:paraId="3FD148ED" w14:textId="00F4A7CF" w:rsidR="004E31FD" w:rsidRPr="008C33A5" w:rsidRDefault="006237AA" w:rsidP="00A148C8">
      <w:pPr>
        <w:rPr>
          <w:rFonts w:ascii="Segoe UI" w:hAnsi="Segoe UI" w:cs="Segoe UI"/>
          <w:sz w:val="20"/>
          <w:szCs w:val="20"/>
        </w:rPr>
      </w:pPr>
      <w:r w:rsidRPr="008C33A5">
        <w:rPr>
          <w:rFonts w:ascii="Segoe UI" w:hAnsi="Segoe UI" w:cs="Segoe UI"/>
          <w:b/>
          <w:sz w:val="20"/>
          <w:szCs w:val="20"/>
        </w:rPr>
        <w:t xml:space="preserve">Please </w:t>
      </w:r>
      <w:r w:rsidR="001717B2" w:rsidRPr="008C33A5">
        <w:rPr>
          <w:rFonts w:ascii="Segoe UI" w:hAnsi="Segoe UI" w:cs="Segoe UI"/>
          <w:b/>
          <w:sz w:val="20"/>
          <w:szCs w:val="20"/>
        </w:rPr>
        <w:t>fill in</w:t>
      </w:r>
      <w:r w:rsidR="004E31FD" w:rsidRPr="008C33A5">
        <w:rPr>
          <w:rFonts w:ascii="Segoe UI" w:hAnsi="Segoe UI" w:cs="Segoe UI"/>
          <w:b/>
          <w:sz w:val="20"/>
          <w:szCs w:val="20"/>
        </w:rPr>
        <w:t xml:space="preserve"> this form</w:t>
      </w:r>
      <w:r w:rsidR="001717B2" w:rsidRPr="008C33A5">
        <w:rPr>
          <w:rFonts w:ascii="Segoe UI" w:hAnsi="Segoe UI" w:cs="Segoe UI"/>
          <w:b/>
          <w:sz w:val="20"/>
          <w:szCs w:val="20"/>
        </w:rPr>
        <w:t xml:space="preserve"> by </w:t>
      </w:r>
      <w:r w:rsidR="00F002A4" w:rsidRPr="008C33A5">
        <w:rPr>
          <w:rFonts w:ascii="Segoe UI" w:hAnsi="Segoe UI" w:cs="Segoe UI"/>
          <w:b/>
          <w:sz w:val="20"/>
          <w:szCs w:val="20"/>
        </w:rPr>
        <w:t xml:space="preserve">underlining </w:t>
      </w:r>
      <w:r w:rsidR="001717B2" w:rsidRPr="008C33A5">
        <w:rPr>
          <w:rFonts w:ascii="Segoe UI" w:hAnsi="Segoe UI" w:cs="Segoe UI"/>
          <w:b/>
          <w:sz w:val="20"/>
          <w:szCs w:val="20"/>
        </w:rPr>
        <w:t xml:space="preserve">the appropriate score and adding comments. </w:t>
      </w:r>
      <w:r w:rsidR="00F002A4" w:rsidRPr="008C33A5">
        <w:rPr>
          <w:rFonts w:ascii="Segoe UI" w:hAnsi="Segoe UI" w:cs="Segoe UI"/>
          <w:b/>
          <w:sz w:val="20"/>
          <w:szCs w:val="20"/>
        </w:rPr>
        <w:t xml:space="preserve">If you would have concerns, please share them with us and also you are encouraged to provide us with your suggestion. </w:t>
      </w:r>
      <w:r w:rsidR="001717B2" w:rsidRPr="008C33A5">
        <w:rPr>
          <w:rFonts w:ascii="Segoe UI" w:hAnsi="Segoe UI" w:cs="Segoe UI"/>
          <w:b/>
          <w:sz w:val="20"/>
          <w:szCs w:val="20"/>
        </w:rPr>
        <w:t>Once complete</w:t>
      </w:r>
      <w:r w:rsidR="004E31FD" w:rsidRPr="008C33A5">
        <w:rPr>
          <w:rFonts w:ascii="Segoe UI" w:hAnsi="Segoe UI" w:cs="Segoe UI"/>
          <w:b/>
          <w:sz w:val="20"/>
          <w:szCs w:val="20"/>
        </w:rPr>
        <w:t xml:space="preserve">, </w:t>
      </w:r>
      <w:r w:rsidR="001717B2" w:rsidRPr="008C33A5">
        <w:rPr>
          <w:rFonts w:ascii="Segoe UI" w:hAnsi="Segoe UI" w:cs="Segoe UI"/>
          <w:b/>
          <w:sz w:val="20"/>
          <w:szCs w:val="20"/>
        </w:rPr>
        <w:t>submit this form</w:t>
      </w:r>
      <w:r w:rsidR="004E31FD" w:rsidRPr="008C33A5">
        <w:rPr>
          <w:rFonts w:ascii="Segoe UI" w:hAnsi="Segoe UI" w:cs="Segoe UI"/>
          <w:b/>
          <w:sz w:val="20"/>
          <w:szCs w:val="20"/>
        </w:rPr>
        <w:t xml:space="preserve"> to </w:t>
      </w:r>
      <w:r w:rsidRPr="008C33A5">
        <w:rPr>
          <w:rFonts w:ascii="Segoe UI" w:hAnsi="Segoe UI" w:cs="Segoe UI"/>
          <w:b/>
          <w:sz w:val="20"/>
          <w:szCs w:val="20"/>
        </w:rPr>
        <w:t xml:space="preserve">Blackboard Learn. </w:t>
      </w:r>
      <w:r w:rsidR="004E31FD" w:rsidRPr="008C33A5">
        <w:rPr>
          <w:rFonts w:ascii="Segoe UI" w:hAnsi="Segoe UI" w:cs="Segoe UI"/>
          <w:sz w:val="20"/>
          <w:szCs w:val="20"/>
        </w:rPr>
        <w:t xml:space="preserve">We want your project to be successful and for your experience over the year to be as beneficial </w:t>
      </w:r>
      <w:r w:rsidR="001717B2" w:rsidRPr="008C33A5">
        <w:rPr>
          <w:rFonts w:ascii="Segoe UI" w:hAnsi="Segoe UI" w:cs="Segoe UI"/>
          <w:sz w:val="20"/>
          <w:szCs w:val="20"/>
        </w:rPr>
        <w:t xml:space="preserve">to </w:t>
      </w:r>
      <w:r w:rsidR="004E31FD" w:rsidRPr="008C33A5">
        <w:rPr>
          <w:rFonts w:ascii="Segoe UI" w:hAnsi="Segoe UI" w:cs="Segoe UI"/>
          <w:sz w:val="20"/>
          <w:szCs w:val="20"/>
        </w:rPr>
        <w:t xml:space="preserve">you as possible. Receiving your feedback at this point in the year gives </w:t>
      </w:r>
      <w:r w:rsidR="00F002A4" w:rsidRPr="008C33A5">
        <w:rPr>
          <w:rFonts w:ascii="Segoe UI" w:hAnsi="Segoe UI" w:cs="Segoe UI"/>
          <w:sz w:val="20"/>
          <w:szCs w:val="20"/>
        </w:rPr>
        <w:t xml:space="preserve">your supervisor and yourself </w:t>
      </w:r>
      <w:r w:rsidR="004E31FD" w:rsidRPr="008C33A5">
        <w:rPr>
          <w:rFonts w:ascii="Segoe UI" w:hAnsi="Segoe UI" w:cs="Segoe UI"/>
          <w:sz w:val="20"/>
          <w:szCs w:val="20"/>
        </w:rPr>
        <w:t xml:space="preserve">an opportunity to make </w:t>
      </w:r>
      <w:r w:rsidR="006515C2" w:rsidRPr="008C33A5">
        <w:rPr>
          <w:rFonts w:ascii="Segoe UI" w:hAnsi="Segoe UI" w:cs="Segoe UI"/>
          <w:sz w:val="20"/>
          <w:szCs w:val="20"/>
        </w:rPr>
        <w:t xml:space="preserve">positive </w:t>
      </w:r>
      <w:r w:rsidR="004E31FD" w:rsidRPr="008C33A5">
        <w:rPr>
          <w:rFonts w:ascii="Segoe UI" w:hAnsi="Segoe UI" w:cs="Segoe UI"/>
          <w:sz w:val="20"/>
          <w:szCs w:val="20"/>
        </w:rPr>
        <w:t>changes</w:t>
      </w:r>
      <w:r w:rsidR="006515C2" w:rsidRPr="008C33A5">
        <w:rPr>
          <w:rFonts w:ascii="Segoe UI" w:hAnsi="Segoe UI" w:cs="Segoe UI"/>
          <w:sz w:val="20"/>
          <w:szCs w:val="20"/>
        </w:rPr>
        <w:t xml:space="preserve"> that will help you to maximize your learning experience and academic achievements</w:t>
      </w:r>
      <w:r w:rsidR="001717B2" w:rsidRPr="008C33A5">
        <w:rPr>
          <w:rFonts w:ascii="Segoe UI" w:hAnsi="Segoe UI" w:cs="Segoe UI"/>
          <w:sz w:val="20"/>
          <w:szCs w:val="20"/>
        </w:rPr>
        <w:t>. Therefore, please do take time to complete this form</w:t>
      </w:r>
      <w:r w:rsidR="006515C2" w:rsidRPr="008C33A5">
        <w:rPr>
          <w:rFonts w:ascii="Segoe UI" w:hAnsi="Segoe UI" w:cs="Segoe UI"/>
          <w:sz w:val="20"/>
          <w:szCs w:val="20"/>
        </w:rPr>
        <w:t xml:space="preserve">, and include comments as well as suggestions </w:t>
      </w:r>
      <w:r w:rsidR="001717B2" w:rsidRPr="008C33A5">
        <w:rPr>
          <w:rFonts w:ascii="Segoe UI" w:hAnsi="Segoe UI" w:cs="Segoe UI"/>
          <w:sz w:val="20"/>
          <w:szCs w:val="20"/>
        </w:rPr>
        <w:t>where you can.</w:t>
      </w:r>
    </w:p>
    <w:p w14:paraId="5AE778F9" w14:textId="77777777" w:rsidR="004E31FD" w:rsidRPr="008C33A5" w:rsidRDefault="004E31FD" w:rsidP="004E31FD">
      <w:pPr>
        <w:rPr>
          <w:rFonts w:ascii="Segoe UI" w:hAnsi="Segoe UI" w:cs="Segoe UI"/>
        </w:rPr>
      </w:pPr>
    </w:p>
    <w:tbl>
      <w:tblPr>
        <w:tblW w:w="10700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700"/>
      </w:tblGrid>
      <w:tr w:rsidR="00953CB5" w:rsidRPr="008C33A5" w14:paraId="3BF9573A" w14:textId="77777777" w:rsidTr="00361874">
        <w:trPr>
          <w:trHeight w:val="360"/>
          <w:jc w:val="center"/>
        </w:trPr>
        <w:tc>
          <w:tcPr>
            <w:tcW w:w="10700" w:type="dxa"/>
            <w:shd w:val="clear" w:color="auto" w:fill="auto"/>
            <w:vAlign w:val="center"/>
          </w:tcPr>
          <w:p w14:paraId="7D18D03B" w14:textId="38159205" w:rsidR="00953CB5" w:rsidRPr="008C33A5" w:rsidRDefault="002C09EE" w:rsidP="00D91840">
            <w:pPr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Project theme</w:t>
            </w:r>
            <w:r w:rsidR="008C33A5">
              <w:rPr>
                <w:rFonts w:ascii="Segoe UI" w:hAnsi="Segoe UI" w:cs="Segoe UI"/>
                <w:sz w:val="20"/>
                <w:szCs w:val="20"/>
              </w:rPr>
              <w:t>/topic</w:t>
            </w:r>
            <w:r w:rsidR="00953CB5" w:rsidRPr="008C33A5">
              <w:rPr>
                <w:rFonts w:ascii="Segoe UI" w:hAnsi="Segoe UI" w:cs="Segoe UI"/>
                <w:sz w:val="20"/>
                <w:szCs w:val="20"/>
              </w:rPr>
              <w:t>:</w:t>
            </w:r>
            <w:r w:rsidR="005B506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5B506B" w:rsidRPr="005B506B">
              <w:rPr>
                <w:rFonts w:ascii="Segoe UI" w:hAnsi="Segoe UI" w:cs="Segoe UI"/>
                <w:sz w:val="20"/>
                <w:szCs w:val="20"/>
              </w:rPr>
              <w:t>Modular Student Information System</w:t>
            </w:r>
          </w:p>
        </w:tc>
      </w:tr>
      <w:tr w:rsidR="00953CB5" w:rsidRPr="008C33A5" w14:paraId="398AACCD" w14:textId="77777777" w:rsidTr="00361874">
        <w:trPr>
          <w:trHeight w:val="360"/>
          <w:jc w:val="center"/>
        </w:trPr>
        <w:tc>
          <w:tcPr>
            <w:tcW w:w="10700" w:type="dxa"/>
            <w:shd w:val="clear" w:color="auto" w:fill="auto"/>
            <w:vAlign w:val="center"/>
          </w:tcPr>
          <w:p w14:paraId="67942635" w14:textId="63778C8D" w:rsidR="00953CB5" w:rsidRPr="008C33A5" w:rsidRDefault="00001202" w:rsidP="00D91840">
            <w:pPr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Project Title:</w:t>
            </w:r>
            <w:r w:rsidR="005B506B" w:rsidRPr="005B506B">
              <w:t xml:space="preserve"> </w:t>
            </w:r>
            <w:r w:rsidR="005B506B" w:rsidRPr="005B506B">
              <w:rPr>
                <w:rFonts w:ascii="Segoe UI" w:hAnsi="Segoe UI" w:cs="Segoe UI"/>
                <w:sz w:val="20"/>
                <w:szCs w:val="20"/>
              </w:rPr>
              <w:t>Modular Student Information System</w:t>
            </w:r>
          </w:p>
        </w:tc>
      </w:tr>
      <w:tr w:rsidR="00001202" w:rsidRPr="008C33A5" w14:paraId="51EC41F6" w14:textId="77777777" w:rsidTr="00361874">
        <w:trPr>
          <w:trHeight w:val="360"/>
          <w:jc w:val="center"/>
        </w:trPr>
        <w:tc>
          <w:tcPr>
            <w:tcW w:w="10700" w:type="dxa"/>
            <w:shd w:val="clear" w:color="auto" w:fill="auto"/>
            <w:vAlign w:val="center"/>
          </w:tcPr>
          <w:p w14:paraId="1813FD61" w14:textId="3D7AAF84" w:rsidR="00001202" w:rsidRPr="008C33A5" w:rsidRDefault="00001202" w:rsidP="00D91840">
            <w:pPr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Supervisor:</w:t>
            </w:r>
            <w:r w:rsidR="005B506B">
              <w:rPr>
                <w:rFonts w:ascii="Segoe UI" w:hAnsi="Segoe UI" w:cs="Segoe UI"/>
                <w:sz w:val="20"/>
                <w:szCs w:val="20"/>
              </w:rPr>
              <w:t xml:space="preserve"> Pat Parslow</w:t>
            </w:r>
          </w:p>
        </w:tc>
      </w:tr>
    </w:tbl>
    <w:p w14:paraId="6FAB5E65" w14:textId="77777777" w:rsidR="00A76658" w:rsidRPr="008C33A5" w:rsidRDefault="00361874" w:rsidP="00361874">
      <w:pPr>
        <w:pStyle w:val="Directions"/>
        <w:ind w:left="142"/>
        <w:jc w:val="left"/>
        <w:rPr>
          <w:rFonts w:ascii="Segoe UI" w:hAnsi="Segoe UI" w:cs="Segoe UI"/>
        </w:rPr>
      </w:pPr>
      <w:r w:rsidRPr="008C33A5">
        <w:rPr>
          <w:rFonts w:ascii="Segoe UI" w:hAnsi="Segoe UI" w:cs="Segoe UI"/>
        </w:rPr>
        <w:t>Scale:    1: poor       2-4:  good      5: excellent</w:t>
      </w:r>
    </w:p>
    <w:tbl>
      <w:tblPr>
        <w:tblW w:w="10607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000" w:firstRow="0" w:lastRow="0" w:firstColumn="0" w:lastColumn="0" w:noHBand="0" w:noVBand="0"/>
      </w:tblPr>
      <w:tblGrid>
        <w:gridCol w:w="8087"/>
        <w:gridCol w:w="504"/>
        <w:gridCol w:w="504"/>
        <w:gridCol w:w="504"/>
        <w:gridCol w:w="504"/>
        <w:gridCol w:w="504"/>
      </w:tblGrid>
      <w:tr w:rsidR="00864C6B" w:rsidRPr="008C33A5" w14:paraId="028EA3F5" w14:textId="77777777" w:rsidTr="00361874">
        <w:trPr>
          <w:trHeight w:val="180"/>
          <w:jc w:val="center"/>
        </w:trPr>
        <w:tc>
          <w:tcPr>
            <w:tcW w:w="8087" w:type="dxa"/>
            <w:shd w:val="clear" w:color="auto" w:fill="D9D9D9" w:themeFill="background1" w:themeFillShade="D9"/>
            <w:vAlign w:val="center"/>
          </w:tcPr>
          <w:p w14:paraId="1C513557" w14:textId="77777777" w:rsidR="00864C6B" w:rsidRPr="008C33A5" w:rsidRDefault="00864C6B" w:rsidP="00A76658">
            <w:pPr>
              <w:pStyle w:val="Heading2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Survey Item</w:t>
            </w:r>
          </w:p>
        </w:tc>
        <w:tc>
          <w:tcPr>
            <w:tcW w:w="2520" w:type="dxa"/>
            <w:gridSpan w:val="5"/>
            <w:tcBorders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2780CC4" w14:textId="77777777" w:rsidR="00864C6B" w:rsidRPr="008C33A5" w:rsidRDefault="00864C6B" w:rsidP="00DF4F9E">
            <w:pPr>
              <w:pStyle w:val="Heading2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Scale</w:t>
            </w:r>
          </w:p>
        </w:tc>
      </w:tr>
      <w:tr w:rsidR="002076B8" w:rsidRPr="008C33A5" w14:paraId="1A61BE57" w14:textId="77777777" w:rsidTr="00361874">
        <w:trPr>
          <w:trHeight w:val="517"/>
          <w:jc w:val="center"/>
        </w:trPr>
        <w:tc>
          <w:tcPr>
            <w:tcW w:w="8087" w:type="dxa"/>
            <w:shd w:val="clear" w:color="auto" w:fill="auto"/>
            <w:vAlign w:val="center"/>
          </w:tcPr>
          <w:p w14:paraId="35349F15" w14:textId="65C17223" w:rsidR="00D91840" w:rsidRPr="008C33A5" w:rsidRDefault="00F3786E" w:rsidP="000E4760">
            <w:pPr>
              <w:pStyle w:val="NumberedList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Access to your supervisor (you should</w:t>
            </w:r>
            <w:r w:rsidR="00F52E15" w:rsidRPr="008C33A5">
              <w:rPr>
                <w:rFonts w:ascii="Segoe UI" w:hAnsi="Segoe UI" w:cs="Segoe UI"/>
                <w:sz w:val="20"/>
                <w:szCs w:val="20"/>
              </w:rPr>
              <w:t xml:space="preserve"> normally</w:t>
            </w:r>
            <w:r w:rsidRPr="008C33A5">
              <w:rPr>
                <w:rFonts w:ascii="Segoe UI" w:hAnsi="Segoe UI" w:cs="Segoe UI"/>
                <w:sz w:val="20"/>
                <w:szCs w:val="20"/>
              </w:rPr>
              <w:t xml:space="preserve"> expect to be able to </w:t>
            </w:r>
            <w:r w:rsidR="00C30745" w:rsidRPr="008C33A5">
              <w:rPr>
                <w:rFonts w:ascii="Segoe UI" w:hAnsi="Segoe UI" w:cs="Segoe UI"/>
                <w:sz w:val="20"/>
                <w:szCs w:val="20"/>
              </w:rPr>
              <w:t xml:space="preserve">regularly </w:t>
            </w:r>
            <w:r w:rsidRPr="008C33A5">
              <w:rPr>
                <w:rFonts w:ascii="Segoe UI" w:hAnsi="Segoe UI" w:cs="Segoe UI"/>
                <w:sz w:val="20"/>
                <w:szCs w:val="20"/>
              </w:rPr>
              <w:t>see your s</w:t>
            </w:r>
            <w:r w:rsidR="00C30745" w:rsidRPr="008C33A5">
              <w:rPr>
                <w:rFonts w:ascii="Segoe UI" w:hAnsi="Segoe UI" w:cs="Segoe UI"/>
                <w:sz w:val="20"/>
                <w:szCs w:val="20"/>
              </w:rPr>
              <w:t>upervisor</w:t>
            </w:r>
            <w:r w:rsidRPr="008C33A5">
              <w:rPr>
                <w:rFonts w:ascii="Segoe UI" w:hAnsi="Segoe UI" w:cs="Segoe UI"/>
                <w:sz w:val="20"/>
                <w:szCs w:val="20"/>
              </w:rPr>
              <w:t>)</w:t>
            </w:r>
            <w:r w:rsidR="00C30745" w:rsidRPr="008C33A5">
              <w:rPr>
                <w:rFonts w:ascii="Segoe UI" w:hAnsi="Segoe UI" w:cs="Segoe UI"/>
                <w:sz w:val="20"/>
                <w:szCs w:val="20"/>
              </w:rPr>
              <w:t xml:space="preserve"> and </w:t>
            </w:r>
            <w:r w:rsidR="000E4760" w:rsidRPr="008C33A5">
              <w:rPr>
                <w:rFonts w:ascii="Segoe UI" w:hAnsi="Segoe UI" w:cs="Segoe UI"/>
                <w:sz w:val="20"/>
                <w:szCs w:val="20"/>
              </w:rPr>
              <w:t>a good communication on your project matters</w:t>
            </w:r>
            <w:r w:rsidR="00AE7DC6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3EC7C17F" w14:textId="77777777" w:rsidR="00D91840" w:rsidRPr="008C33A5" w:rsidRDefault="00D91840" w:rsidP="002A3747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1056FFF4" w14:textId="77777777" w:rsidR="00D91840" w:rsidRPr="008C33A5" w:rsidRDefault="00D91840" w:rsidP="002A3747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74A5ECCF" w14:textId="77777777" w:rsidR="00D91840" w:rsidRPr="008C33A5" w:rsidRDefault="00D91840" w:rsidP="002A3747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1C7AB1BE" w14:textId="77777777" w:rsidR="00D91840" w:rsidRPr="008C33A5" w:rsidRDefault="00D91840" w:rsidP="002A3747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2A019945" w14:textId="77777777" w:rsidR="00D91840" w:rsidRPr="008C33A5" w:rsidRDefault="00D91840" w:rsidP="002A3747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5B506B">
              <w:rPr>
                <w:rFonts w:ascii="Segoe UI" w:hAnsi="Segoe UI" w:cs="Segoe UI"/>
                <w:color w:val="FF0000"/>
                <w:sz w:val="20"/>
                <w:szCs w:val="20"/>
              </w:rPr>
              <w:t>5</w:t>
            </w:r>
          </w:p>
        </w:tc>
      </w:tr>
      <w:tr w:rsidR="00F3786E" w:rsidRPr="008C33A5" w14:paraId="603EFFE2" w14:textId="77777777" w:rsidTr="00361874">
        <w:trPr>
          <w:trHeight w:val="360"/>
          <w:jc w:val="center"/>
        </w:trPr>
        <w:tc>
          <w:tcPr>
            <w:tcW w:w="10607" w:type="dxa"/>
            <w:gridSpan w:val="6"/>
            <w:shd w:val="clear" w:color="auto" w:fill="auto"/>
            <w:vAlign w:val="center"/>
          </w:tcPr>
          <w:p w14:paraId="32CFD404" w14:textId="2966A7A1" w:rsidR="00C30745" w:rsidRPr="008C33A5" w:rsidRDefault="00F3786E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Comments</w:t>
            </w:r>
            <w:r w:rsidR="00E91D33" w:rsidRPr="008C33A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C30745" w:rsidRPr="008C33A5">
              <w:rPr>
                <w:rFonts w:ascii="Segoe UI" w:hAnsi="Segoe UI" w:cs="Segoe UI"/>
                <w:sz w:val="20"/>
                <w:szCs w:val="20"/>
              </w:rPr>
              <w:t>(compulsory):</w:t>
            </w:r>
            <w:r w:rsidR="005B506B">
              <w:rPr>
                <w:rFonts w:ascii="Segoe UI" w:hAnsi="Segoe UI" w:cs="Segoe UI"/>
                <w:sz w:val="20"/>
                <w:szCs w:val="20"/>
              </w:rPr>
              <w:t xml:space="preserve"> Yes, we have a meeting every week to make sure I am up to date on my project.</w:t>
            </w:r>
          </w:p>
          <w:p w14:paraId="6A057112" w14:textId="77777777" w:rsidR="00C30745" w:rsidRPr="008C33A5" w:rsidRDefault="00C3074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Segoe UI" w:hAnsi="Segoe UI" w:cs="Segoe UI"/>
                <w:sz w:val="20"/>
                <w:szCs w:val="20"/>
              </w:rPr>
            </w:pPr>
          </w:p>
          <w:p w14:paraId="5289CC0B" w14:textId="77777777" w:rsidR="00F3786E" w:rsidRPr="008C33A5" w:rsidRDefault="00C3074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S</w:t>
            </w:r>
            <w:r w:rsidR="00E91D33" w:rsidRPr="008C33A5">
              <w:rPr>
                <w:rFonts w:ascii="Segoe UI" w:hAnsi="Segoe UI" w:cs="Segoe UI"/>
                <w:sz w:val="20"/>
                <w:szCs w:val="20"/>
              </w:rPr>
              <w:t>uggestions</w:t>
            </w:r>
            <w:r w:rsidR="00F3786E" w:rsidRPr="008C33A5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14:paraId="777BB796" w14:textId="77777777" w:rsidR="00361874" w:rsidRPr="008C33A5" w:rsidRDefault="00361874" w:rsidP="002A3747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076B8" w:rsidRPr="008C33A5" w14:paraId="4D236339" w14:textId="77777777" w:rsidTr="00361874">
        <w:trPr>
          <w:trHeight w:val="506"/>
          <w:jc w:val="center"/>
        </w:trPr>
        <w:tc>
          <w:tcPr>
            <w:tcW w:w="8087" w:type="dxa"/>
            <w:shd w:val="clear" w:color="auto" w:fill="auto"/>
            <w:vAlign w:val="center"/>
          </w:tcPr>
          <w:p w14:paraId="6BEB6DD2" w14:textId="1C40A4F2" w:rsidR="000E4760" w:rsidRPr="008C33A5" w:rsidRDefault="00F3786E" w:rsidP="000E4760">
            <w:pPr>
              <w:pStyle w:val="NumberedList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 xml:space="preserve">Support </w:t>
            </w:r>
            <w:r w:rsidR="00F52E15" w:rsidRPr="008C33A5">
              <w:rPr>
                <w:rFonts w:ascii="Segoe UI" w:hAnsi="Segoe UI" w:cs="Segoe UI"/>
                <w:sz w:val="20"/>
                <w:szCs w:val="20"/>
              </w:rPr>
              <w:t xml:space="preserve">from your supervisor </w:t>
            </w:r>
            <w:r w:rsidR="00617F23">
              <w:rPr>
                <w:rFonts w:ascii="Segoe UI" w:hAnsi="Segoe UI" w:cs="Segoe UI"/>
                <w:sz w:val="20"/>
                <w:szCs w:val="20"/>
              </w:rPr>
              <w:t xml:space="preserve">to </w:t>
            </w:r>
            <w:r w:rsidR="00975B4A">
              <w:rPr>
                <w:rFonts w:ascii="Segoe UI" w:hAnsi="Segoe UI" w:cs="Segoe UI"/>
                <w:sz w:val="20"/>
                <w:szCs w:val="20"/>
              </w:rPr>
              <w:t xml:space="preserve">your project </w:t>
            </w:r>
            <w:r w:rsidR="00975B4A" w:rsidRPr="006627D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and </w:t>
            </w:r>
            <w:r w:rsidR="00617F23" w:rsidRPr="006627D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your development of </w:t>
            </w:r>
            <w:r w:rsidR="00C20073" w:rsidRPr="006627D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skills</w:t>
            </w:r>
            <w:r w:rsidR="00701D26" w:rsidRPr="006627D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(e.g.</w:t>
            </w:r>
            <w:r w:rsidR="009D125C" w:rsidRPr="006627D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support on</w:t>
            </w:r>
            <w:r w:rsidR="00701D26" w:rsidRPr="006627D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monitoring </w:t>
            </w:r>
            <w:r w:rsidR="000E4760" w:rsidRPr="006627D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your </w:t>
            </w:r>
            <w:r w:rsidR="00701D26" w:rsidRPr="006627D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project progress</w:t>
            </w:r>
            <w:r w:rsidR="000E4760" w:rsidRPr="006627D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and deliverables</w:t>
            </w:r>
            <w:r w:rsidR="00C20073" w:rsidRPr="006627D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;</w:t>
            </w:r>
            <w:r w:rsidR="000E4760" w:rsidRPr="006627D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617F23" w:rsidRPr="006627D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and facilitating you for conducting the project with the right scope, scale, and developing the skills).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41E100A2" w14:textId="77777777" w:rsidR="00D91840" w:rsidRPr="008C33A5" w:rsidRDefault="00D91840" w:rsidP="002A3747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6FE21DB1" w14:textId="77777777" w:rsidR="00D91840" w:rsidRPr="008C33A5" w:rsidRDefault="00D91840" w:rsidP="002A3747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099FD25" w14:textId="77777777" w:rsidR="00D91840" w:rsidRPr="008C33A5" w:rsidRDefault="00D91840" w:rsidP="002A3747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3E91595F" w14:textId="77777777" w:rsidR="00D91840" w:rsidRPr="008C33A5" w:rsidRDefault="00D91840" w:rsidP="002A3747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5B506B">
              <w:rPr>
                <w:rFonts w:ascii="Segoe UI" w:hAnsi="Segoe UI" w:cs="Segoe UI"/>
                <w:color w:val="FF0000"/>
                <w:sz w:val="20"/>
                <w:szCs w:val="20"/>
              </w:rP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691E5EB0" w14:textId="77777777" w:rsidR="00D91840" w:rsidRPr="008C33A5" w:rsidRDefault="00D91840" w:rsidP="002A3747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5B506B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</w:tr>
      <w:tr w:rsidR="00F3786E" w:rsidRPr="008C33A5" w14:paraId="6D8B22BE" w14:textId="77777777" w:rsidTr="00361874">
        <w:trPr>
          <w:trHeight w:val="360"/>
          <w:jc w:val="center"/>
        </w:trPr>
        <w:tc>
          <w:tcPr>
            <w:tcW w:w="10607" w:type="dxa"/>
            <w:gridSpan w:val="6"/>
            <w:shd w:val="clear" w:color="auto" w:fill="auto"/>
            <w:vAlign w:val="center"/>
          </w:tcPr>
          <w:p w14:paraId="61A26104" w14:textId="7C4B8AE5" w:rsidR="00C30745" w:rsidRPr="008C33A5" w:rsidRDefault="00F3786E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Comments</w:t>
            </w:r>
            <w:r w:rsidR="00C30745" w:rsidRPr="008C33A5">
              <w:rPr>
                <w:rFonts w:ascii="Segoe UI" w:hAnsi="Segoe UI" w:cs="Segoe UI"/>
                <w:sz w:val="20"/>
                <w:szCs w:val="20"/>
              </w:rPr>
              <w:t xml:space="preserve"> (compulsory):</w:t>
            </w:r>
            <w:r w:rsidR="005B506B">
              <w:rPr>
                <w:rFonts w:ascii="Segoe UI" w:hAnsi="Segoe UI" w:cs="Segoe UI"/>
                <w:sz w:val="20"/>
                <w:szCs w:val="20"/>
              </w:rPr>
              <w:t xml:space="preserve"> yes, he provides me a </w:t>
            </w:r>
          </w:p>
          <w:p w14:paraId="6413C9EE" w14:textId="77777777" w:rsidR="00C30745" w:rsidRPr="008C33A5" w:rsidRDefault="00C30745" w:rsidP="008C33A5">
            <w:pPr>
              <w:pStyle w:val="NumberedList"/>
              <w:numPr>
                <w:ilvl w:val="0"/>
                <w:numId w:val="0"/>
              </w:numPr>
              <w:rPr>
                <w:rFonts w:ascii="Segoe UI" w:hAnsi="Segoe UI" w:cs="Segoe UI"/>
                <w:sz w:val="20"/>
                <w:szCs w:val="20"/>
              </w:rPr>
            </w:pPr>
          </w:p>
          <w:p w14:paraId="663699C8" w14:textId="77777777" w:rsidR="00F3786E" w:rsidRPr="008C33A5" w:rsidRDefault="00C3074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S</w:t>
            </w:r>
            <w:r w:rsidR="00E91D33" w:rsidRPr="008C33A5">
              <w:rPr>
                <w:rFonts w:ascii="Segoe UI" w:hAnsi="Segoe UI" w:cs="Segoe UI"/>
                <w:sz w:val="20"/>
                <w:szCs w:val="20"/>
              </w:rPr>
              <w:t>uggestions</w:t>
            </w:r>
            <w:r w:rsidR="00F3786E" w:rsidRPr="008C33A5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14:paraId="21E51CB5" w14:textId="77777777" w:rsidR="00F3786E" w:rsidRPr="008C33A5" w:rsidRDefault="00F3786E" w:rsidP="002A3747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786E" w:rsidRPr="008C33A5" w14:paraId="46A07FCC" w14:textId="77777777" w:rsidTr="00361874">
        <w:trPr>
          <w:trHeight w:val="497"/>
          <w:jc w:val="center"/>
        </w:trPr>
        <w:tc>
          <w:tcPr>
            <w:tcW w:w="8087" w:type="dxa"/>
            <w:shd w:val="clear" w:color="auto" w:fill="auto"/>
            <w:vAlign w:val="center"/>
          </w:tcPr>
          <w:p w14:paraId="0DC0CECF" w14:textId="3E0FA825" w:rsidR="00F3786E" w:rsidRPr="008C33A5" w:rsidRDefault="004B217B" w:rsidP="007F723F">
            <w:pPr>
              <w:pStyle w:val="NumberedList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 xml:space="preserve">Support from the Project Coordinator (e.g. </w:t>
            </w:r>
            <w:r w:rsidR="00617F23">
              <w:rPr>
                <w:rFonts w:ascii="Segoe UI" w:hAnsi="Segoe UI" w:cs="Segoe UI"/>
                <w:sz w:val="20"/>
                <w:szCs w:val="20"/>
              </w:rPr>
              <w:t>providing</w:t>
            </w:r>
            <w:r w:rsidRPr="008C33A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617F23">
              <w:rPr>
                <w:rFonts w:ascii="Segoe UI" w:hAnsi="Segoe UI" w:cs="Segoe UI"/>
                <w:sz w:val="20"/>
                <w:szCs w:val="20"/>
              </w:rPr>
              <w:t xml:space="preserve">you with </w:t>
            </w:r>
            <w:r w:rsidRPr="008C33A5">
              <w:rPr>
                <w:rFonts w:ascii="Segoe UI" w:hAnsi="Segoe UI" w:cs="Segoe UI"/>
                <w:sz w:val="20"/>
                <w:szCs w:val="20"/>
              </w:rPr>
              <w:t xml:space="preserve">the procedures and requirements of the </w:t>
            </w:r>
            <w:r w:rsidR="00617F23">
              <w:rPr>
                <w:rFonts w:ascii="Segoe UI" w:hAnsi="Segoe UI" w:cs="Segoe UI"/>
                <w:sz w:val="20"/>
                <w:szCs w:val="20"/>
              </w:rPr>
              <w:t xml:space="preserve">degree </w:t>
            </w:r>
            <w:r w:rsidRPr="008C33A5">
              <w:rPr>
                <w:rFonts w:ascii="Segoe UI" w:hAnsi="Segoe UI" w:cs="Segoe UI"/>
                <w:sz w:val="20"/>
                <w:szCs w:val="20"/>
              </w:rPr>
              <w:t>project, and response to</w:t>
            </w:r>
            <w:r w:rsidR="00617F23">
              <w:rPr>
                <w:rFonts w:ascii="Segoe UI" w:hAnsi="Segoe UI" w:cs="Segoe UI"/>
                <w:sz w:val="20"/>
                <w:szCs w:val="20"/>
              </w:rPr>
              <w:t xml:space="preserve"> degree project management </w:t>
            </w:r>
            <w:r w:rsidRPr="008C33A5">
              <w:rPr>
                <w:rFonts w:ascii="Segoe UI" w:hAnsi="Segoe UI" w:cs="Segoe UI"/>
                <w:sz w:val="20"/>
                <w:szCs w:val="20"/>
              </w:rPr>
              <w:t>questions and issues)</w:t>
            </w:r>
            <w:r w:rsidR="00AE7DC6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38CA9160" w14:textId="77777777" w:rsidR="00F3786E" w:rsidRPr="008C33A5" w:rsidRDefault="00F3786E" w:rsidP="00F3786E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4E37CFDD" w14:textId="77777777" w:rsidR="00F3786E" w:rsidRPr="008C33A5" w:rsidRDefault="00F3786E" w:rsidP="00F3786E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4E2E2FC5" w14:textId="77777777" w:rsidR="00F3786E" w:rsidRPr="008C33A5" w:rsidRDefault="00F3786E" w:rsidP="00F3786E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CEB7447" w14:textId="77777777" w:rsidR="00F3786E" w:rsidRPr="008C33A5" w:rsidRDefault="00F3786E" w:rsidP="00F3786E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4FD8AE38" w14:textId="77777777" w:rsidR="00F3786E" w:rsidRPr="005B506B" w:rsidRDefault="00F3786E" w:rsidP="00F3786E">
            <w:pPr>
              <w:pStyle w:val="Numbers"/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5B506B">
              <w:rPr>
                <w:rFonts w:ascii="Segoe UI" w:hAnsi="Segoe UI" w:cs="Segoe UI"/>
                <w:color w:val="FF0000"/>
                <w:sz w:val="20"/>
                <w:szCs w:val="20"/>
              </w:rPr>
              <w:t>5</w:t>
            </w:r>
          </w:p>
        </w:tc>
      </w:tr>
      <w:tr w:rsidR="00F52E15" w:rsidRPr="008C33A5" w14:paraId="73BA7310" w14:textId="77777777" w:rsidTr="00361874">
        <w:trPr>
          <w:trHeight w:val="421"/>
          <w:jc w:val="center"/>
        </w:trPr>
        <w:tc>
          <w:tcPr>
            <w:tcW w:w="10607" w:type="dxa"/>
            <w:gridSpan w:val="6"/>
            <w:shd w:val="clear" w:color="auto" w:fill="auto"/>
            <w:vAlign w:val="center"/>
          </w:tcPr>
          <w:p w14:paraId="16538CB4" w14:textId="2F33CA9F" w:rsidR="00C30745" w:rsidRPr="008C33A5" w:rsidRDefault="00F52E1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Comments</w:t>
            </w:r>
            <w:r w:rsidR="00E91D33" w:rsidRPr="008C33A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C30745" w:rsidRPr="008C33A5">
              <w:rPr>
                <w:rFonts w:ascii="Segoe UI" w:hAnsi="Segoe UI" w:cs="Segoe UI"/>
                <w:sz w:val="20"/>
                <w:szCs w:val="20"/>
              </w:rPr>
              <w:t>(compulsory):</w:t>
            </w:r>
            <w:r w:rsidR="005B506B">
              <w:rPr>
                <w:rFonts w:ascii="Segoe UI" w:hAnsi="Segoe UI" w:cs="Segoe UI"/>
                <w:sz w:val="20"/>
                <w:szCs w:val="20"/>
              </w:rPr>
              <w:t xml:space="preserve"> From this project, I have known that I should design a website first before, </w:t>
            </w:r>
          </w:p>
          <w:p w14:paraId="1E4995D5" w14:textId="77777777" w:rsidR="00C30745" w:rsidRPr="008C33A5" w:rsidRDefault="00C30745" w:rsidP="008C33A5">
            <w:pPr>
              <w:pStyle w:val="NumberedList"/>
              <w:numPr>
                <w:ilvl w:val="0"/>
                <w:numId w:val="0"/>
              </w:numPr>
              <w:rPr>
                <w:rFonts w:ascii="Segoe UI" w:hAnsi="Segoe UI" w:cs="Segoe UI"/>
                <w:sz w:val="20"/>
                <w:szCs w:val="20"/>
              </w:rPr>
            </w:pPr>
          </w:p>
          <w:p w14:paraId="52168B04" w14:textId="77777777" w:rsidR="00F52E15" w:rsidRPr="008C33A5" w:rsidRDefault="00C30745" w:rsidP="00F3786E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S</w:t>
            </w:r>
            <w:r w:rsidR="00E91D33" w:rsidRPr="008C33A5">
              <w:rPr>
                <w:rFonts w:ascii="Segoe UI" w:hAnsi="Segoe UI" w:cs="Segoe UI"/>
                <w:sz w:val="20"/>
                <w:szCs w:val="20"/>
              </w:rPr>
              <w:t>uggestions</w:t>
            </w:r>
            <w:r w:rsidR="00F52E15" w:rsidRPr="008C33A5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14:paraId="3DCCC550" w14:textId="77777777" w:rsidR="00361874" w:rsidRPr="008C33A5" w:rsidRDefault="00361874" w:rsidP="008C33A5">
            <w:pPr>
              <w:pStyle w:val="Numbers"/>
              <w:jc w:val="lef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3786E" w:rsidRPr="008C33A5" w14:paraId="4950E4CE" w14:textId="77777777" w:rsidTr="00361874">
        <w:trPr>
          <w:trHeight w:val="756"/>
          <w:jc w:val="center"/>
        </w:trPr>
        <w:tc>
          <w:tcPr>
            <w:tcW w:w="8087" w:type="dxa"/>
            <w:shd w:val="clear" w:color="auto" w:fill="auto"/>
            <w:vAlign w:val="center"/>
          </w:tcPr>
          <w:p w14:paraId="52DD2752" w14:textId="55E86DA6" w:rsidR="00F3786E" w:rsidRPr="008C33A5" w:rsidRDefault="003F206D" w:rsidP="000E4760">
            <w:pPr>
              <w:pStyle w:val="NumberedLis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Overall satisfaction of the support to your F</w:t>
            </w:r>
            <w:r w:rsidR="00AE7DC6">
              <w:rPr>
                <w:rFonts w:ascii="Segoe UI" w:hAnsi="Segoe UI" w:cs="Segoe UI"/>
                <w:sz w:val="20"/>
                <w:szCs w:val="20"/>
              </w:rPr>
              <w:t>inal Year Project.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093A4E08" w14:textId="77777777" w:rsidR="00F3786E" w:rsidRPr="008C33A5" w:rsidRDefault="00F3786E" w:rsidP="00F3786E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1CD04932" w14:textId="77777777" w:rsidR="00F3786E" w:rsidRPr="008C33A5" w:rsidRDefault="00F3786E" w:rsidP="00F3786E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7D94D728" w14:textId="77777777" w:rsidR="00F3786E" w:rsidRPr="008C33A5" w:rsidRDefault="00F3786E" w:rsidP="00F3786E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20F0B1F" w14:textId="77777777" w:rsidR="00F3786E" w:rsidRPr="008C33A5" w:rsidRDefault="00F3786E" w:rsidP="00F3786E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262A8C30" w14:textId="77777777" w:rsidR="00F3786E" w:rsidRPr="008C33A5" w:rsidRDefault="00F3786E" w:rsidP="00F3786E">
            <w:pPr>
              <w:pStyle w:val="Numbers"/>
              <w:rPr>
                <w:rFonts w:ascii="Segoe UI" w:hAnsi="Segoe UI" w:cs="Segoe UI"/>
                <w:sz w:val="20"/>
                <w:szCs w:val="20"/>
              </w:rPr>
            </w:pPr>
            <w:r w:rsidRPr="005B506B">
              <w:rPr>
                <w:rFonts w:ascii="Segoe UI" w:hAnsi="Segoe UI" w:cs="Segoe UI"/>
                <w:color w:val="FF0000"/>
                <w:sz w:val="20"/>
                <w:szCs w:val="20"/>
              </w:rPr>
              <w:t>5</w:t>
            </w:r>
          </w:p>
        </w:tc>
      </w:tr>
      <w:tr w:rsidR="00F52E15" w:rsidRPr="008C33A5" w14:paraId="7BAED861" w14:textId="77777777" w:rsidTr="00361874">
        <w:trPr>
          <w:trHeight w:val="360"/>
          <w:jc w:val="center"/>
        </w:trPr>
        <w:tc>
          <w:tcPr>
            <w:tcW w:w="10607" w:type="dxa"/>
            <w:gridSpan w:val="6"/>
            <w:shd w:val="clear" w:color="auto" w:fill="auto"/>
            <w:vAlign w:val="center"/>
          </w:tcPr>
          <w:p w14:paraId="3F6684BC" w14:textId="758857A1" w:rsidR="00C30745" w:rsidRPr="008C33A5" w:rsidRDefault="004E31FD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Comments</w:t>
            </w:r>
            <w:r w:rsidR="00E91D33" w:rsidRPr="008C33A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C30745" w:rsidRPr="008C33A5">
              <w:rPr>
                <w:rFonts w:ascii="Segoe UI" w:hAnsi="Segoe UI" w:cs="Segoe UI"/>
                <w:sz w:val="20"/>
                <w:szCs w:val="20"/>
              </w:rPr>
              <w:t>(compulsory):</w:t>
            </w:r>
            <w:r w:rsidR="005B506B">
              <w:rPr>
                <w:rFonts w:ascii="Segoe UI" w:hAnsi="Segoe UI" w:cs="Segoe UI"/>
                <w:sz w:val="20"/>
                <w:szCs w:val="20"/>
              </w:rPr>
              <w:t xml:space="preserve"> Yes, Pat is a good supervisor, kind, and provides answers to me if I have any questions.</w:t>
            </w:r>
          </w:p>
          <w:p w14:paraId="5AFEE83A" w14:textId="77777777" w:rsidR="00C30745" w:rsidRPr="008C33A5" w:rsidRDefault="00C30745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Segoe UI" w:hAnsi="Segoe UI" w:cs="Segoe UI"/>
                <w:sz w:val="20"/>
                <w:szCs w:val="20"/>
              </w:rPr>
            </w:pPr>
          </w:p>
          <w:p w14:paraId="6ED99777" w14:textId="77777777" w:rsidR="004E31FD" w:rsidRPr="008C33A5" w:rsidRDefault="00C30745" w:rsidP="004E31FD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Segoe UI" w:hAnsi="Segoe UI" w:cs="Segoe UI"/>
                <w:sz w:val="20"/>
                <w:szCs w:val="20"/>
              </w:rPr>
            </w:pPr>
            <w:r w:rsidRPr="008C33A5">
              <w:rPr>
                <w:rFonts w:ascii="Segoe UI" w:hAnsi="Segoe UI" w:cs="Segoe UI"/>
                <w:sz w:val="20"/>
                <w:szCs w:val="20"/>
              </w:rPr>
              <w:t>S</w:t>
            </w:r>
            <w:r w:rsidR="00E91D33" w:rsidRPr="008C33A5">
              <w:rPr>
                <w:rFonts w:ascii="Segoe UI" w:hAnsi="Segoe UI" w:cs="Segoe UI"/>
                <w:sz w:val="20"/>
                <w:szCs w:val="20"/>
              </w:rPr>
              <w:t>uggestions</w:t>
            </w:r>
            <w:r w:rsidR="004E31FD" w:rsidRPr="008C33A5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14:paraId="12281576" w14:textId="77777777" w:rsidR="00361874" w:rsidRPr="008C33A5" w:rsidRDefault="00361874" w:rsidP="00F52E15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Segoe UI" w:hAnsi="Segoe UI" w:cs="Segoe UI"/>
                <w:sz w:val="20"/>
                <w:szCs w:val="20"/>
              </w:rPr>
            </w:pPr>
          </w:p>
          <w:p w14:paraId="26CC037F" w14:textId="77777777" w:rsidR="004E31FD" w:rsidRPr="008C33A5" w:rsidRDefault="004E31FD" w:rsidP="00F52E15">
            <w:pPr>
              <w:pStyle w:val="NumberedList"/>
              <w:numPr>
                <w:ilvl w:val="0"/>
                <w:numId w:val="0"/>
              </w:numPr>
              <w:ind w:left="432" w:hanging="432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E30A952" w14:textId="77777777" w:rsidR="003B4B31" w:rsidRPr="008C33A5" w:rsidRDefault="003B4B31" w:rsidP="00A148C8">
      <w:pPr>
        <w:rPr>
          <w:rFonts w:ascii="Segoe UI" w:hAnsi="Segoe UI" w:cs="Segoe UI"/>
          <w:sz w:val="22"/>
          <w:szCs w:val="22"/>
        </w:rPr>
      </w:pPr>
    </w:p>
    <w:sectPr w:rsidR="003B4B31" w:rsidRPr="008C33A5" w:rsidSect="005600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dg Swift">
    <w:altName w:val="Times New Roman"/>
    <w:charset w:val="00"/>
    <w:family w:val="auto"/>
    <w:pitch w:val="variable"/>
    <w:sig w:usb0="00000001" w:usb1="4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27C4"/>
    <w:multiLevelType w:val="hybridMultilevel"/>
    <w:tmpl w:val="31B07A82"/>
    <w:lvl w:ilvl="0" w:tplc="07E06522">
      <w:start w:val="1"/>
      <w:numFmt w:val="decimal"/>
      <w:pStyle w:val="NumberedList"/>
      <w:lvlText w:val="%1."/>
      <w:lvlJc w:val="left"/>
      <w:pPr>
        <w:tabs>
          <w:tab w:val="num" w:pos="432"/>
        </w:tabs>
        <w:ind w:left="432" w:hanging="432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745B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3456E44"/>
    <w:multiLevelType w:val="multilevel"/>
    <w:tmpl w:val="9540532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5094059">
    <w:abstractNumId w:val="1"/>
  </w:num>
  <w:num w:numId="2" w16cid:durableId="74476034">
    <w:abstractNumId w:val="0"/>
  </w:num>
  <w:num w:numId="3" w16cid:durableId="1687948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NbAwNjc1MTA2MrVU0lEKTi0uzszPAykwrAUAceZf+iwAAAA="/>
  </w:docVars>
  <w:rsids>
    <w:rsidRoot w:val="00001202"/>
    <w:rsid w:val="00001202"/>
    <w:rsid w:val="000079CB"/>
    <w:rsid w:val="0008365A"/>
    <w:rsid w:val="000E4760"/>
    <w:rsid w:val="00103F74"/>
    <w:rsid w:val="001717B2"/>
    <w:rsid w:val="001D2C54"/>
    <w:rsid w:val="002076B8"/>
    <w:rsid w:val="00212981"/>
    <w:rsid w:val="00251847"/>
    <w:rsid w:val="002A3747"/>
    <w:rsid w:val="002C09EE"/>
    <w:rsid w:val="002F6524"/>
    <w:rsid w:val="00305034"/>
    <w:rsid w:val="003377F4"/>
    <w:rsid w:val="00342BB9"/>
    <w:rsid w:val="00361874"/>
    <w:rsid w:val="003B4B31"/>
    <w:rsid w:val="003F206D"/>
    <w:rsid w:val="004B217B"/>
    <w:rsid w:val="004B5F59"/>
    <w:rsid w:val="004E31FD"/>
    <w:rsid w:val="005252B5"/>
    <w:rsid w:val="0056005D"/>
    <w:rsid w:val="005B506B"/>
    <w:rsid w:val="005D46B0"/>
    <w:rsid w:val="00617F23"/>
    <w:rsid w:val="006237AA"/>
    <w:rsid w:val="006515C2"/>
    <w:rsid w:val="006627D4"/>
    <w:rsid w:val="00701D26"/>
    <w:rsid w:val="00713420"/>
    <w:rsid w:val="007F723F"/>
    <w:rsid w:val="00864C6B"/>
    <w:rsid w:val="008C33A5"/>
    <w:rsid w:val="008C3650"/>
    <w:rsid w:val="00915199"/>
    <w:rsid w:val="00952E17"/>
    <w:rsid w:val="00953CB5"/>
    <w:rsid w:val="00975B4A"/>
    <w:rsid w:val="009C27A8"/>
    <w:rsid w:val="009D125C"/>
    <w:rsid w:val="00A148C8"/>
    <w:rsid w:val="00A76658"/>
    <w:rsid w:val="00AD1109"/>
    <w:rsid w:val="00AE7DC6"/>
    <w:rsid w:val="00B55477"/>
    <w:rsid w:val="00B71C7C"/>
    <w:rsid w:val="00BD6206"/>
    <w:rsid w:val="00C20073"/>
    <w:rsid w:val="00C30745"/>
    <w:rsid w:val="00C33209"/>
    <w:rsid w:val="00C94581"/>
    <w:rsid w:val="00D8298E"/>
    <w:rsid w:val="00D91840"/>
    <w:rsid w:val="00DB072C"/>
    <w:rsid w:val="00DF29B3"/>
    <w:rsid w:val="00DF4F9E"/>
    <w:rsid w:val="00E91D33"/>
    <w:rsid w:val="00F002A4"/>
    <w:rsid w:val="00F3786E"/>
    <w:rsid w:val="00F52E15"/>
    <w:rsid w:val="00FE07F9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E9656"/>
  <w15:docId w15:val="{4F8C2BC4-BCF4-4B73-9AEF-DCFE79A3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31FD"/>
    <w:rPr>
      <w:rFonts w:ascii="Rdg Swift" w:hAnsi="Rdg Swift"/>
      <w:spacing w:val="8"/>
      <w:sz w:val="18"/>
      <w:szCs w:val="16"/>
    </w:rPr>
  </w:style>
  <w:style w:type="paragraph" w:styleId="Heading1">
    <w:name w:val="heading 1"/>
    <w:basedOn w:val="Normal"/>
    <w:next w:val="Normal"/>
    <w:qFormat/>
    <w:rsid w:val="00A76658"/>
    <w:pPr>
      <w:spacing w:after="160"/>
      <w:jc w:val="center"/>
      <w:outlineLvl w:val="0"/>
    </w:pPr>
    <w:rPr>
      <w:rFonts w:asciiTheme="majorHAnsi" w:hAnsiTheme="majorHAnsi"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DF4F9E"/>
    <w:pPr>
      <w:jc w:val="center"/>
      <w:outlineLvl w:val="1"/>
    </w:pPr>
    <w:rPr>
      <w:rFonts w:asciiTheme="majorHAnsi" w:hAnsiTheme="majorHAnsi"/>
      <w:b/>
      <w:sz w:val="22"/>
    </w:rPr>
  </w:style>
  <w:style w:type="paragraph" w:styleId="Heading3">
    <w:name w:val="heading 3"/>
    <w:basedOn w:val="Normal"/>
    <w:next w:val="Normal"/>
    <w:qFormat/>
    <w:rsid w:val="00A76658"/>
    <w:pPr>
      <w:jc w:val="center"/>
      <w:outlineLvl w:val="2"/>
    </w:pPr>
    <w:rPr>
      <w:rFonts w:asciiTheme="majorHAnsi" w:hAnsiTheme="majorHAnsi"/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DB072C"/>
    <w:rPr>
      <w:sz w:val="16"/>
    </w:rPr>
  </w:style>
  <w:style w:type="paragraph" w:styleId="BalloonText">
    <w:name w:val="Balloon Text"/>
    <w:basedOn w:val="Normal"/>
    <w:semiHidden/>
    <w:unhideWhenUsed/>
    <w:rsid w:val="00D91840"/>
    <w:rPr>
      <w:rFonts w:ascii="Tahoma" w:hAnsi="Tahoma" w:cs="Tahoma"/>
    </w:rPr>
  </w:style>
  <w:style w:type="paragraph" w:customStyle="1" w:styleId="Directions">
    <w:name w:val="Directions"/>
    <w:basedOn w:val="Normal"/>
    <w:unhideWhenUsed/>
    <w:qFormat/>
    <w:rsid w:val="00DF4F9E"/>
    <w:pPr>
      <w:spacing w:before="200" w:after="200"/>
      <w:jc w:val="center"/>
    </w:pPr>
  </w:style>
  <w:style w:type="paragraph" w:customStyle="1" w:styleId="NumberedList">
    <w:name w:val="Numbered List"/>
    <w:basedOn w:val="Normal"/>
    <w:qFormat/>
    <w:rsid w:val="00342BB9"/>
    <w:pPr>
      <w:numPr>
        <w:numId w:val="2"/>
      </w:numPr>
    </w:pPr>
  </w:style>
  <w:style w:type="paragraph" w:customStyle="1" w:styleId="Numbers">
    <w:name w:val="Numbers"/>
    <w:basedOn w:val="Normal"/>
    <w:qFormat/>
    <w:rsid w:val="00DF4F9E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DF4F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05bap\AppData\Roaming\Microsoft\Templates\Survey%20of%20qua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40ECCA3-C2B9-43ED-A294-1586DEADE6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Survey of quality</Template>
  <TotalTime>71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of quality</vt:lpstr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of quality</dc:title>
  <dc:creator>Ben Potter</dc:creator>
  <cp:keywords/>
  <cp:lastModifiedBy>Shin Zhi Kong</cp:lastModifiedBy>
  <cp:revision>4</cp:revision>
  <cp:lastPrinted>2004-02-20T15:06:00Z</cp:lastPrinted>
  <dcterms:created xsi:type="dcterms:W3CDTF">2024-01-22T10:58:00Z</dcterms:created>
  <dcterms:modified xsi:type="dcterms:W3CDTF">2025-02-19T22:14:00Z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TC010176151033</vt:lpwstr>
  </property>
</Properties>
</file>